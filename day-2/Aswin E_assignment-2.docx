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7A7B" w14:textId="4FA89FBF" w:rsidR="00E81401" w:rsidRDefault="003C28DF">
      <w:pPr>
        <w:pStyle w:val="Title"/>
      </w:pPr>
      <w:r>
        <w:t xml:space="preserve">Assignment </w:t>
      </w:r>
      <w:r w:rsidR="002319AA">
        <w:t>-2</w:t>
      </w:r>
    </w:p>
    <w:p w14:paraId="0E04E172" w14:textId="09C4D97E" w:rsidR="00866ACE" w:rsidRDefault="00866ACE" w:rsidP="005F6095">
      <w:pPr>
        <w:pStyle w:val="Heading1"/>
      </w:pPr>
      <w:r>
        <w:t xml:space="preserve">Write a recursive function </w:t>
      </w:r>
      <w:proofErr w:type="spellStart"/>
      <w:r>
        <w:t>pseudocode</w:t>
      </w:r>
      <w:proofErr w:type="spellEnd"/>
      <w:r>
        <w:t xml:space="preserve"> and Calculate the nth</w:t>
      </w:r>
      <w:r w:rsidR="00E00A02">
        <w:t xml:space="preserve"> </w:t>
      </w:r>
      <w:r>
        <w:t>Fibonacci number and use Big O</w:t>
      </w:r>
      <w:r w:rsidR="00E00A02">
        <w:t xml:space="preserve"> </w:t>
      </w:r>
      <w:r>
        <w:t>notation to</w:t>
      </w:r>
      <w:r w:rsidR="00E00A02">
        <w:t xml:space="preserve"> </w:t>
      </w:r>
      <w:r>
        <w:t>analyze its</w:t>
      </w:r>
      <w:r w:rsidR="00E00A02">
        <w:t xml:space="preserve"> </w:t>
      </w:r>
      <w:proofErr w:type="spellStart"/>
      <w:r>
        <w:t>Efficiency.Compare</w:t>
      </w:r>
      <w:proofErr w:type="spellEnd"/>
      <w:r>
        <w:t xml:space="preserve"> this with an</w:t>
      </w:r>
      <w:r w:rsidR="00E00A02">
        <w:t xml:space="preserve"> </w:t>
      </w:r>
      <w:r>
        <w:t>iterative approach and discuss the pros and</w:t>
      </w:r>
      <w:r w:rsidR="005F6095">
        <w:t xml:space="preserve"> </w:t>
      </w:r>
      <w:r>
        <w:t>Cons in terms of space</w:t>
      </w:r>
      <w:r w:rsidR="005F6095">
        <w:t xml:space="preserve"> </w:t>
      </w:r>
      <w:r>
        <w:t>and time</w:t>
      </w:r>
      <w:r w:rsidR="005F6095">
        <w:t xml:space="preserve"> </w:t>
      </w:r>
      <w:r>
        <w:t>complexity.</w:t>
      </w:r>
    </w:p>
    <w:p w14:paraId="0C45CCDD" w14:textId="77777777" w:rsidR="005F6095" w:rsidRDefault="005F6095" w:rsidP="005F6095"/>
    <w:p w14:paraId="29B09BCF" w14:textId="6C6EFAF2" w:rsidR="005F6095" w:rsidRDefault="002B44FF" w:rsidP="005F6095">
      <w:proofErr w:type="spellStart"/>
      <w:r>
        <w:t>Pseudocode</w:t>
      </w:r>
      <w:proofErr w:type="spellEnd"/>
      <w:r>
        <w:t xml:space="preserve"> :</w:t>
      </w:r>
    </w:p>
    <w:p w14:paraId="686BDD5B" w14:textId="7089CA15" w:rsidR="007B09EB" w:rsidRDefault="007B09EB" w:rsidP="007B09EB"/>
    <w:p w14:paraId="0D17E8AB" w14:textId="77777777" w:rsidR="007B09EB" w:rsidRDefault="007B09EB" w:rsidP="007B09EB">
      <w:r>
        <w:t>1. Start</w:t>
      </w:r>
    </w:p>
    <w:p w14:paraId="69459E38" w14:textId="77777777" w:rsidR="007B09EB" w:rsidRDefault="007B09EB" w:rsidP="007B09EB">
      <w:r>
        <w:t xml:space="preserve">2. Initialize </w:t>
      </w:r>
      <w:proofErr w:type="spellStart"/>
      <w:r>
        <w:t>i</w:t>
      </w:r>
      <w:proofErr w:type="spellEnd"/>
      <w:r>
        <w:t>, v1, v2, Fb to 0, 0, and 1, respectively</w:t>
      </w:r>
    </w:p>
    <w:p w14:paraId="2ED3A9BB" w14:textId="77777777" w:rsidR="007B09EB" w:rsidRDefault="007B09EB" w:rsidP="007B09EB">
      <w:r>
        <w:t>3. Prompt the user to enter the nth number</w:t>
      </w:r>
    </w:p>
    <w:p w14:paraId="0923272E" w14:textId="77777777" w:rsidR="007B09EB" w:rsidRDefault="007B09EB" w:rsidP="007B09EB">
      <w:r>
        <w:t>4. Call the function FS with arguments v1, v2, and n</w:t>
      </w:r>
    </w:p>
    <w:p w14:paraId="46E76DA9" w14:textId="77777777" w:rsidR="00C62A57" w:rsidRDefault="007B09EB" w:rsidP="007B09EB">
      <w:r>
        <w:t>5. In the FS function:</w:t>
      </w:r>
    </w:p>
    <w:p w14:paraId="13605787" w14:textId="2F400AB4" w:rsidR="007B09EB" w:rsidRDefault="007B09EB" w:rsidP="007B09EB">
      <w:r>
        <w:t xml:space="preserve"> If n equals 0, return 1</w:t>
      </w:r>
    </w:p>
    <w:p w14:paraId="21F9CDD6" w14:textId="77777777" w:rsidR="00C62A57" w:rsidRDefault="00C62A57" w:rsidP="007B09EB">
      <w:r>
        <w:t xml:space="preserve"> </w:t>
      </w:r>
      <w:r w:rsidR="007B09EB">
        <w:t>Calculate Fb as the sum of a1 and a2</w:t>
      </w:r>
    </w:p>
    <w:p w14:paraId="185ECF99" w14:textId="5B0D14C4" w:rsidR="007B09EB" w:rsidRDefault="0077607B" w:rsidP="007B09EB">
      <w:r>
        <w:t>6.</w:t>
      </w:r>
      <w:r w:rsidR="007B09EB">
        <w:t>Print Fb</w:t>
      </w:r>
    </w:p>
    <w:p w14:paraId="084ECC45" w14:textId="1FAA11C9" w:rsidR="007B09EB" w:rsidRDefault="00C62A57" w:rsidP="007B09EB">
      <w:r>
        <w:t xml:space="preserve">  </w:t>
      </w:r>
      <w:r w:rsidR="007B09EB">
        <w:t>Update a1 and a2 with the values of a2 and Fb, respectively</w:t>
      </w:r>
    </w:p>
    <w:p w14:paraId="51FF2292" w14:textId="32EBACB3" w:rsidR="007B09EB" w:rsidRDefault="0077607B" w:rsidP="007B09EB">
      <w:r>
        <w:t xml:space="preserve">   </w:t>
      </w:r>
      <w:r w:rsidR="007B09EB">
        <w:t>Decrement n by 1</w:t>
      </w:r>
    </w:p>
    <w:p w14:paraId="567B20E4" w14:textId="77777777" w:rsidR="00EF3EC1" w:rsidRDefault="0077607B" w:rsidP="007B09EB">
      <w:r>
        <w:lastRenderedPageBreak/>
        <w:t xml:space="preserve">   </w:t>
      </w:r>
      <w:r w:rsidR="007B09EB">
        <w:t>Recursively call FS with updated values of a1, a2, and n</w:t>
      </w:r>
    </w:p>
    <w:p w14:paraId="3ABF82CE" w14:textId="22C02A10" w:rsidR="007B09EB" w:rsidRDefault="00EF3EC1" w:rsidP="007B09EB">
      <w:r>
        <w:t>7.</w:t>
      </w:r>
      <w:r w:rsidR="007B09EB">
        <w:t>End Program</w:t>
      </w:r>
    </w:p>
    <w:p w14:paraId="5C3453FF" w14:textId="77777777" w:rsidR="007B09EB" w:rsidRDefault="007B09EB" w:rsidP="00AA5A98"/>
    <w:p w14:paraId="1063D4E8" w14:textId="6CE30499" w:rsidR="00DB3C62" w:rsidRDefault="00DB3C62" w:rsidP="00AA5A98">
      <w:r>
        <w:t>Algorithm:</w:t>
      </w:r>
    </w:p>
    <w:p w14:paraId="54097688" w14:textId="77777777" w:rsidR="00DB3C62" w:rsidRDefault="00EC23D6" w:rsidP="00AA5A98">
      <w:r>
        <w:t>1.start</w:t>
      </w:r>
    </w:p>
    <w:p w14:paraId="7F187F8F" w14:textId="77777777" w:rsidR="002B44FF" w:rsidRDefault="00EC23D6" w:rsidP="00AA5A98">
      <w:r>
        <w:t xml:space="preserve">2.declare </w:t>
      </w:r>
      <w:proofErr w:type="spellStart"/>
      <w:r>
        <w:t>i</w:t>
      </w:r>
      <w:proofErr w:type="spellEnd"/>
      <w:r>
        <w:t>=1,v1,v2,fb</w:t>
      </w:r>
    </w:p>
    <w:p w14:paraId="19F4E169" w14:textId="31AB5094" w:rsidR="00EC23D6" w:rsidRDefault="002B44FF" w:rsidP="00AA5A98">
      <w:r>
        <w:t>3.</w:t>
      </w:r>
      <w:r w:rsidR="00EC23D6">
        <w:t>Set v1=0,v2=1,fb=0</w:t>
      </w:r>
    </w:p>
    <w:p w14:paraId="62783157" w14:textId="77777777" w:rsidR="00EC23D6" w:rsidRDefault="00EC23D6" w:rsidP="00AA5A98">
      <w:r>
        <w:t>4.read n</w:t>
      </w:r>
    </w:p>
    <w:p w14:paraId="3809B949" w14:textId="77777777" w:rsidR="00EC23D6" w:rsidRDefault="00EC23D6" w:rsidP="00AA5A98">
      <w:r>
        <w:t>5.print v1,v2</w:t>
      </w:r>
    </w:p>
    <w:p w14:paraId="681607D3" w14:textId="77777777" w:rsidR="00EC23D6" w:rsidRDefault="00EC23D6" w:rsidP="00AA5A98">
      <w:r>
        <w:t xml:space="preserve">6.use loop until </w:t>
      </w:r>
      <w:proofErr w:type="spellStart"/>
      <w:r>
        <w:t>i</w:t>
      </w:r>
      <w:proofErr w:type="spellEnd"/>
      <w:r>
        <w:t>&lt;=n</w:t>
      </w:r>
    </w:p>
    <w:p w14:paraId="30370F7B" w14:textId="1F57A544" w:rsidR="00EC23D6" w:rsidRDefault="00EC23D6" w:rsidP="00AA5A98">
      <w:r>
        <w:t xml:space="preserve">    Fb=v1+v2</w:t>
      </w:r>
    </w:p>
    <w:p w14:paraId="4B59B5C1" w14:textId="488FA153" w:rsidR="00EC23D6" w:rsidRDefault="00EC23D6" w:rsidP="00AA5A98">
      <w:r>
        <w:t xml:space="preserve">    Set v1=v2</w:t>
      </w:r>
    </w:p>
    <w:p w14:paraId="4B9E7F4F" w14:textId="565955B8" w:rsidR="00EC23D6" w:rsidRDefault="00EC23D6" w:rsidP="00AA5A98">
      <w:r>
        <w:t xml:space="preserve">    Set v2=fb</w:t>
      </w:r>
    </w:p>
    <w:p w14:paraId="1A86DD82" w14:textId="2410A0C2" w:rsidR="00EC23D6" w:rsidRDefault="00EC23D6" w:rsidP="00AA5A98">
      <w:r>
        <w:t xml:space="preserve">    I=i+1</w:t>
      </w:r>
    </w:p>
    <w:p w14:paraId="42EC759B" w14:textId="77777777" w:rsidR="00EC23D6" w:rsidRDefault="00EC23D6" w:rsidP="00AA5A98">
      <w:r>
        <w:t>7.print fb</w:t>
      </w:r>
    </w:p>
    <w:p w14:paraId="6D2F81DA" w14:textId="01E63F7B" w:rsidR="005F6095" w:rsidRDefault="00EC23D6" w:rsidP="005F6095">
      <w:r>
        <w:t>8.end</w:t>
      </w:r>
    </w:p>
    <w:p w14:paraId="2E3DB440" w14:textId="77777777" w:rsidR="00EF3EC1" w:rsidRDefault="00EF3EC1" w:rsidP="005F6095"/>
    <w:p w14:paraId="4C4B5210" w14:textId="126ECBDD" w:rsidR="005F6095" w:rsidRDefault="000507E1" w:rsidP="005F6095">
      <w:r>
        <w:t>Code</w:t>
      </w:r>
      <w:r w:rsidR="007372B3">
        <w:t>:</w:t>
      </w:r>
    </w:p>
    <w:p w14:paraId="06C4CA6D" w14:textId="77777777" w:rsidR="00DA3EC6" w:rsidRDefault="00DA3EC6" w:rsidP="005F6095">
      <w:r>
        <w:t>#</w:t>
      </w:r>
      <w:r w:rsidR="00CA1194">
        <w:t>Include &lt;</w:t>
      </w:r>
      <w:proofErr w:type="spellStart"/>
      <w:r w:rsidR="00CA1194">
        <w:t>stdio.h</w:t>
      </w:r>
      <w:proofErr w:type="spellEnd"/>
      <w:r w:rsidR="00CA1194">
        <w:t>&gt;</w:t>
      </w:r>
    </w:p>
    <w:p w14:paraId="422B1F5B" w14:textId="77777777" w:rsidR="00DA3EC6" w:rsidRDefault="00CA1194" w:rsidP="005F6095">
      <w:proofErr w:type="spellStart"/>
      <w:r>
        <w:t>Int</w:t>
      </w:r>
      <w:proofErr w:type="spellEnd"/>
      <w:r>
        <w:t xml:space="preserve"> FS(</w:t>
      </w:r>
      <w:proofErr w:type="spellStart"/>
      <w:r>
        <w:t>int,int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32A800DC" w14:textId="77777777" w:rsidR="00DA3EC6" w:rsidRDefault="00CA1194" w:rsidP="005F6095">
      <w:proofErr w:type="spellStart"/>
      <w:r>
        <w:lastRenderedPageBreak/>
        <w:t>Int</w:t>
      </w:r>
      <w:proofErr w:type="spellEnd"/>
      <w:r>
        <w:t xml:space="preserve"> main()</w:t>
      </w:r>
    </w:p>
    <w:p w14:paraId="61888C74" w14:textId="77777777" w:rsidR="00DA3EC6" w:rsidRDefault="00CA1194" w:rsidP="005F6095">
      <w:r>
        <w:t>{</w:t>
      </w:r>
    </w:p>
    <w:p w14:paraId="5A84F522" w14:textId="16D6D475" w:rsidR="00AE0D41" w:rsidRDefault="00CA1194" w:rsidP="005F6095">
      <w:r>
        <w:t xml:space="preserve"> </w:t>
      </w:r>
      <w:r w:rsidR="000507E1"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=0,v1=0,v2=1,Fb=0,n; </w:t>
      </w:r>
      <w:r w:rsidR="00AE0D41">
        <w:t xml:space="preserve">    </w:t>
      </w:r>
      <w:r w:rsidR="000507E1">
        <w:t xml:space="preserve">   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nth Number: “); </w:t>
      </w:r>
      <w:r w:rsidR="000507E1">
        <w:t xml:space="preserve"> 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55DE8CA" w14:textId="77777777" w:rsidR="0048396B" w:rsidRDefault="00CA1194" w:rsidP="005F6095">
      <w:proofErr w:type="spellStart"/>
      <w:r>
        <w:t>Printf</w:t>
      </w:r>
      <w:proofErr w:type="spellEnd"/>
      <w:r>
        <w:t>(“\</w:t>
      </w:r>
      <w:proofErr w:type="spellStart"/>
      <w:r>
        <w:t>nFib</w:t>
      </w:r>
      <w:proofErr w:type="spellEnd"/>
      <w:r>
        <w:t xml:space="preserve"> Series of %</w:t>
      </w:r>
      <w:proofErr w:type="spellStart"/>
      <w:r>
        <w:t>dth</w:t>
      </w:r>
      <w:proofErr w:type="spellEnd"/>
      <w:r>
        <w:t xml:space="preserve"> Number is\</w:t>
      </w:r>
      <w:proofErr w:type="spellStart"/>
      <w:r>
        <w:t>n”,n</w:t>
      </w:r>
      <w:proofErr w:type="spellEnd"/>
      <w:r>
        <w:t>);</w:t>
      </w:r>
    </w:p>
    <w:p w14:paraId="3F1CC4F3" w14:textId="77777777" w:rsidR="003B4C30" w:rsidRDefault="00CA1194" w:rsidP="005F6095">
      <w:proofErr w:type="spellStart"/>
      <w:r>
        <w:t>Printf</w:t>
      </w:r>
      <w:proofErr w:type="spellEnd"/>
      <w:r>
        <w:t>(“%d “,v2);</w:t>
      </w:r>
    </w:p>
    <w:p w14:paraId="68D511E5" w14:textId="77777777" w:rsidR="003B4C30" w:rsidRDefault="00CA1194" w:rsidP="005F6095">
      <w:r>
        <w:t>/*while(</w:t>
      </w:r>
      <w:proofErr w:type="spellStart"/>
      <w:r>
        <w:t>i</w:t>
      </w:r>
      <w:proofErr w:type="spellEnd"/>
      <w:r>
        <w:t>&lt;n)</w:t>
      </w:r>
    </w:p>
    <w:p w14:paraId="11C469B7" w14:textId="77777777" w:rsidR="003B4C30" w:rsidRDefault="00CA1194" w:rsidP="005F6095">
      <w:r>
        <w:t>  {</w:t>
      </w:r>
    </w:p>
    <w:p w14:paraId="4E1533CE" w14:textId="448EE4ED" w:rsidR="00CA1194" w:rsidRDefault="003B4C30" w:rsidP="005F6095">
      <w:r>
        <w:t xml:space="preserve">     </w:t>
      </w:r>
      <w:r w:rsidR="00CA1194">
        <w:t xml:space="preserve"> Fb = v1+v2;</w:t>
      </w:r>
    </w:p>
    <w:p w14:paraId="1E715050" w14:textId="19CD6213" w:rsidR="00CA1194" w:rsidRDefault="00CA1194" w:rsidP="005F6095">
      <w:r>
        <w:t>      V1 = v2;</w:t>
      </w:r>
    </w:p>
    <w:p w14:paraId="7C22C4CE" w14:textId="4352A450" w:rsidR="00CA1194" w:rsidRDefault="00CA1194" w:rsidP="005F6095">
      <w:r>
        <w:t>      V2 = Fb;</w:t>
      </w:r>
    </w:p>
    <w:p w14:paraId="5CE5186F" w14:textId="5B944CBF" w:rsidR="00CA1194" w:rsidRDefault="00CA1194" w:rsidP="005F6095">
      <w:r>
        <w:t xml:space="preserve">      </w:t>
      </w:r>
      <w:proofErr w:type="spellStart"/>
      <w:r>
        <w:t>Printf</w:t>
      </w:r>
      <w:proofErr w:type="spellEnd"/>
      <w:r>
        <w:t>(“%d “,Fb);</w:t>
      </w:r>
    </w:p>
    <w:p w14:paraId="5BE72F11" w14:textId="3BCCFF88" w:rsidR="00CA1194" w:rsidRDefault="00CA1194" w:rsidP="005F6095">
      <w:r>
        <w:t>      I++;</w:t>
      </w:r>
    </w:p>
    <w:p w14:paraId="4F0589B9" w14:textId="77777777" w:rsidR="00CA1194" w:rsidRDefault="00CA1194" w:rsidP="005F6095">
      <w:r>
        <w:t>    }</w:t>
      </w:r>
    </w:p>
    <w:p w14:paraId="1CEE8FEB" w14:textId="77777777" w:rsidR="009A7891" w:rsidRDefault="00CA1194" w:rsidP="005F6095">
      <w:r>
        <w:t>    */</w:t>
      </w:r>
    </w:p>
    <w:p w14:paraId="58CAC2A2" w14:textId="0EEBD008" w:rsidR="00CA1194" w:rsidRDefault="009A7891" w:rsidP="005F6095">
      <w:r>
        <w:t xml:space="preserve">    </w:t>
      </w:r>
      <w:r w:rsidR="00CA1194">
        <w:t>FS(v1,v2,n);</w:t>
      </w:r>
    </w:p>
    <w:p w14:paraId="759995E4" w14:textId="66DDAE3C" w:rsidR="00CA1194" w:rsidRDefault="00CA1194" w:rsidP="005F6095">
      <w:r>
        <w:t xml:space="preserve">    </w:t>
      </w:r>
      <w:proofErr w:type="spellStart"/>
      <w:r>
        <w:t>Printf</w:t>
      </w:r>
      <w:proofErr w:type="spellEnd"/>
      <w:r>
        <w:t>(“\n\n”);</w:t>
      </w:r>
    </w:p>
    <w:p w14:paraId="20185240" w14:textId="70DDC83C" w:rsidR="00CA1194" w:rsidRDefault="00CA1194" w:rsidP="005F6095">
      <w:r>
        <w:t>    Return 0;</w:t>
      </w:r>
    </w:p>
    <w:p w14:paraId="7BAA9DC0" w14:textId="77777777" w:rsidR="009A7891" w:rsidRDefault="00CA1194" w:rsidP="005F6095">
      <w:r>
        <w:t>}</w:t>
      </w:r>
    </w:p>
    <w:p w14:paraId="0E62F897" w14:textId="7DECACB5" w:rsidR="00CA1194" w:rsidRDefault="00CA1194" w:rsidP="005F6095">
      <w:proofErr w:type="spellStart"/>
      <w:r>
        <w:t>Int</w:t>
      </w:r>
      <w:proofErr w:type="spellEnd"/>
      <w:r>
        <w:t xml:space="preserve"> FS(</w:t>
      </w:r>
      <w:proofErr w:type="spellStart"/>
      <w:r>
        <w:t>int</w:t>
      </w:r>
      <w:proofErr w:type="spellEnd"/>
      <w:r>
        <w:t xml:space="preserve"> a1,int a2,int n)</w:t>
      </w:r>
    </w:p>
    <w:p w14:paraId="740F38ED" w14:textId="77777777" w:rsidR="00517192" w:rsidRDefault="00CA1194" w:rsidP="005F6095">
      <w:r>
        <w:t>{</w:t>
      </w:r>
      <w:r w:rsidR="00517192">
        <w:t xml:space="preserve"> </w:t>
      </w:r>
    </w:p>
    <w:p w14:paraId="1A47E9A6" w14:textId="24D5B5E6" w:rsidR="00CA1194" w:rsidRDefault="00517192" w:rsidP="005F6095">
      <w:r>
        <w:lastRenderedPageBreak/>
        <w:t xml:space="preserve">   </w:t>
      </w:r>
      <w:r w:rsidR="00CA1194">
        <w:t xml:space="preserve"> </w:t>
      </w:r>
      <w:proofErr w:type="spellStart"/>
      <w:r w:rsidR="00CA1194">
        <w:t>Int</w:t>
      </w:r>
      <w:proofErr w:type="spellEnd"/>
      <w:r w:rsidR="00CA1194">
        <w:t xml:space="preserve"> Fb;</w:t>
      </w:r>
    </w:p>
    <w:p w14:paraId="04DF5E7F" w14:textId="77777777" w:rsidR="00517192" w:rsidRDefault="00CA1194" w:rsidP="005F6095">
      <w:r>
        <w:t>    If (n==0)</w:t>
      </w:r>
    </w:p>
    <w:p w14:paraId="247971E4" w14:textId="631A5944" w:rsidR="00517192" w:rsidRDefault="00CA1194" w:rsidP="005F6095">
      <w:r>
        <w:t>{</w:t>
      </w:r>
    </w:p>
    <w:p w14:paraId="2E6191AD" w14:textId="77777777" w:rsidR="00517192" w:rsidRDefault="00517192" w:rsidP="005F6095">
      <w:r>
        <w:t xml:space="preserve">   </w:t>
      </w:r>
      <w:r w:rsidR="00CA1194">
        <w:t xml:space="preserve"> Return 1;</w:t>
      </w:r>
    </w:p>
    <w:p w14:paraId="79BB800A" w14:textId="1C6373E3" w:rsidR="00CA1194" w:rsidRDefault="00CA1194" w:rsidP="005F6095">
      <w:r>
        <w:t xml:space="preserve"> }</w:t>
      </w:r>
    </w:p>
    <w:p w14:paraId="292BEDA1" w14:textId="77777777" w:rsidR="00CA1194" w:rsidRDefault="00CA1194" w:rsidP="005F6095">
      <w:r>
        <w:t>    Fb = a1+a2;</w:t>
      </w:r>
    </w:p>
    <w:p w14:paraId="154805D8" w14:textId="139B5B00" w:rsidR="00CA1194" w:rsidRDefault="00CA1194" w:rsidP="005F6095">
      <w:r>
        <w:t xml:space="preserve">    </w:t>
      </w:r>
      <w:proofErr w:type="spellStart"/>
      <w:r>
        <w:t>Printf</w:t>
      </w:r>
      <w:proofErr w:type="spellEnd"/>
      <w:r>
        <w:t>(“%d “,Fb);</w:t>
      </w:r>
    </w:p>
    <w:p w14:paraId="0714E678" w14:textId="4CFED96C" w:rsidR="00CA1194" w:rsidRDefault="00CA1194" w:rsidP="005F6095">
      <w:r>
        <w:t>    A1 = a2;</w:t>
      </w:r>
    </w:p>
    <w:p w14:paraId="47DA4982" w14:textId="481F2F77" w:rsidR="00CA1194" w:rsidRDefault="00CA1194" w:rsidP="005F6095">
      <w:r>
        <w:t>    A2 = Fb;</w:t>
      </w:r>
    </w:p>
    <w:p w14:paraId="1C42D7BF" w14:textId="3D2C9DE1" w:rsidR="00CA1194" w:rsidRDefault="00CA1194" w:rsidP="005F6095">
      <w:r>
        <w:t>    N=n-1;</w:t>
      </w:r>
    </w:p>
    <w:p w14:paraId="4B5B73DB" w14:textId="77777777" w:rsidR="00CA1194" w:rsidRDefault="00CA1194" w:rsidP="005F6095">
      <w:r>
        <w:t>    FS(a1,a2,n);</w:t>
      </w:r>
    </w:p>
    <w:p w14:paraId="10AC8519" w14:textId="209EAAD8" w:rsidR="00D07E33" w:rsidRPr="005F6095" w:rsidRDefault="00CA1194" w:rsidP="005F6095">
      <w:r>
        <w:t>}</w:t>
      </w:r>
    </w:p>
    <w:p w14:paraId="5FF8F870" w14:textId="77777777" w:rsidR="00E81401" w:rsidRDefault="008E09CB" w:rsidP="006839E6">
      <w:r>
        <w:rPr>
          <w:noProof/>
          <w:lang w:eastAsia="en-US"/>
        </w:rPr>
        <w:lastRenderedPageBreak/>
        <w:drawing>
          <wp:inline distT="0" distB="0" distL="0" distR="0" wp14:anchorId="0F18C0F9" wp14:editId="707D23A1">
            <wp:extent cx="4506685" cy="65930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693" cy="65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BC2" w14:textId="58927936" w:rsidR="00E81401" w:rsidRDefault="006839E6">
      <w:r>
        <w:t xml:space="preserve">                                              FLOWCHART </w:t>
      </w:r>
    </w:p>
    <w:sectPr w:rsidR="00E81401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694E" w14:textId="77777777" w:rsidR="008910CA" w:rsidRDefault="008910CA">
      <w:pPr>
        <w:spacing w:after="0" w:line="240" w:lineRule="auto"/>
      </w:pPr>
      <w:r>
        <w:separator/>
      </w:r>
    </w:p>
  </w:endnote>
  <w:endnote w:type="continuationSeparator" w:id="0">
    <w:p w14:paraId="61F26135" w14:textId="77777777" w:rsidR="008910CA" w:rsidRDefault="0089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095C0" w14:textId="77777777" w:rsidR="00E81401" w:rsidRDefault="008E09C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6B11" w14:textId="77777777" w:rsidR="008910CA" w:rsidRDefault="008910CA">
      <w:pPr>
        <w:spacing w:after="0" w:line="240" w:lineRule="auto"/>
      </w:pPr>
      <w:r>
        <w:separator/>
      </w:r>
    </w:p>
  </w:footnote>
  <w:footnote w:type="continuationSeparator" w:id="0">
    <w:p w14:paraId="399A6D96" w14:textId="77777777" w:rsidR="008910CA" w:rsidRDefault="0089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C2CBE"/>
    <w:multiLevelType w:val="hybridMultilevel"/>
    <w:tmpl w:val="8EFA8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6716">
    <w:abstractNumId w:val="8"/>
  </w:num>
  <w:num w:numId="2" w16cid:durableId="6757411">
    <w:abstractNumId w:val="8"/>
  </w:num>
  <w:num w:numId="3" w16cid:durableId="931861509">
    <w:abstractNumId w:val="9"/>
  </w:num>
  <w:num w:numId="4" w16cid:durableId="64193240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548175545">
    <w:abstractNumId w:val="11"/>
  </w:num>
  <w:num w:numId="6" w16cid:durableId="212155798">
    <w:abstractNumId w:val="7"/>
  </w:num>
  <w:num w:numId="7" w16cid:durableId="33193265">
    <w:abstractNumId w:val="6"/>
  </w:num>
  <w:num w:numId="8" w16cid:durableId="2090077154">
    <w:abstractNumId w:val="5"/>
  </w:num>
  <w:num w:numId="9" w16cid:durableId="7021954">
    <w:abstractNumId w:val="4"/>
  </w:num>
  <w:num w:numId="10" w16cid:durableId="791024728">
    <w:abstractNumId w:val="3"/>
  </w:num>
  <w:num w:numId="11" w16cid:durableId="168639206">
    <w:abstractNumId w:val="2"/>
  </w:num>
  <w:num w:numId="12" w16cid:durableId="728960758">
    <w:abstractNumId w:val="1"/>
  </w:num>
  <w:num w:numId="13" w16cid:durableId="1736664568">
    <w:abstractNumId w:val="0"/>
  </w:num>
  <w:num w:numId="14" w16cid:durableId="1686400542">
    <w:abstractNumId w:val="8"/>
    <w:lvlOverride w:ilvl="0">
      <w:startOverride w:val="1"/>
    </w:lvlOverride>
  </w:num>
  <w:num w:numId="15" w16cid:durableId="2042245587">
    <w:abstractNumId w:val="8"/>
  </w:num>
  <w:num w:numId="16" w16cid:durableId="451484047">
    <w:abstractNumId w:val="12"/>
  </w:num>
  <w:num w:numId="17" w16cid:durableId="736976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87"/>
    <w:rsid w:val="000029D3"/>
    <w:rsid w:val="00010FB9"/>
    <w:rsid w:val="000507E1"/>
    <w:rsid w:val="00066F87"/>
    <w:rsid w:val="00187DAE"/>
    <w:rsid w:val="001B0F25"/>
    <w:rsid w:val="002319AA"/>
    <w:rsid w:val="002B44FF"/>
    <w:rsid w:val="00316419"/>
    <w:rsid w:val="003B4C30"/>
    <w:rsid w:val="003C28DF"/>
    <w:rsid w:val="0048396B"/>
    <w:rsid w:val="004A1C9A"/>
    <w:rsid w:val="00517192"/>
    <w:rsid w:val="005F6095"/>
    <w:rsid w:val="006839E6"/>
    <w:rsid w:val="0070709B"/>
    <w:rsid w:val="007372B3"/>
    <w:rsid w:val="0077607B"/>
    <w:rsid w:val="0079069B"/>
    <w:rsid w:val="007B09EB"/>
    <w:rsid w:val="007E623E"/>
    <w:rsid w:val="00866ACE"/>
    <w:rsid w:val="008910CA"/>
    <w:rsid w:val="009A7891"/>
    <w:rsid w:val="009C17A0"/>
    <w:rsid w:val="00AA5A98"/>
    <w:rsid w:val="00AE0D41"/>
    <w:rsid w:val="00C073C6"/>
    <w:rsid w:val="00C62A57"/>
    <w:rsid w:val="00CA1194"/>
    <w:rsid w:val="00D07E33"/>
    <w:rsid w:val="00DA3EC6"/>
    <w:rsid w:val="00DB3C62"/>
    <w:rsid w:val="00E00A02"/>
    <w:rsid w:val="00E63A18"/>
    <w:rsid w:val="00E81401"/>
    <w:rsid w:val="00EC23D6"/>
    <w:rsid w:val="00ED03E4"/>
    <w:rsid w:val="00E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1D886"/>
  <w15:chartTrackingRefBased/>
  <w15:docId w15:val="{CDAD3532-0FDE-8E4D-9785-D204773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0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3F41E8-F52D-3C40-B6A5-1244C6032C17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%7bC83F41E8-F52D-3C40-B6A5-1244C6032C17%7dtf50002001.dotx</Template>
  <TotalTime>1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ebineshar1974@gmail.com</dc:creator>
  <cp:keywords/>
  <dc:description/>
  <cp:lastModifiedBy>ebineshar1974@gmail.com</cp:lastModifiedBy>
  <cp:revision>2</cp:revision>
  <dcterms:created xsi:type="dcterms:W3CDTF">2024-04-11T07:44:00Z</dcterms:created>
  <dcterms:modified xsi:type="dcterms:W3CDTF">2024-04-11T07:44:00Z</dcterms:modified>
</cp:coreProperties>
</file>