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FD40" w14:textId="4EE500FF" w:rsidR="00BA3BDA" w:rsidRDefault="0014124C">
      <w:pPr>
        <w:pStyle w:val="Title"/>
      </w:pPr>
      <w:r>
        <w:t>Assignment -1</w:t>
      </w:r>
    </w:p>
    <w:p w14:paraId="1F275987" w14:textId="2A4AF837" w:rsidR="00042E23" w:rsidRDefault="00042E23" w:rsidP="00D002D5">
      <w:pPr>
        <w:pStyle w:val="Heading1"/>
        <w:rPr>
          <w:b w:val="0"/>
        </w:rPr>
      </w:pPr>
      <w:r>
        <w:t>Write</w:t>
      </w:r>
      <w:r>
        <w:rPr>
          <w:b w:val="0"/>
        </w:rPr>
        <w:t xml:space="preserve"> </w:t>
      </w:r>
      <w:proofErr w:type="spellStart"/>
      <w:r>
        <w:rPr>
          <w:b w:val="0"/>
        </w:rPr>
        <w:t>Pseudocode</w:t>
      </w:r>
      <w:proofErr w:type="spellEnd"/>
      <w:r>
        <w:rPr>
          <w:b w:val="0"/>
        </w:rPr>
        <w:t xml:space="preserve"> and create a flowchart for a bubble sort algorithm. Provide a Brief</w:t>
      </w:r>
      <w:r w:rsidR="00D002D5">
        <w:rPr>
          <w:b w:val="0"/>
        </w:rPr>
        <w:t xml:space="preserve"> </w:t>
      </w:r>
      <w:r>
        <w:rPr>
          <w:b w:val="0"/>
        </w:rPr>
        <w:t>explanation of how the algorithm works and a simple array of integers</w:t>
      </w:r>
      <w:r w:rsidR="00D002D5">
        <w:rPr>
          <w:b w:val="0"/>
        </w:rPr>
        <w:t xml:space="preserve"> </w:t>
      </w:r>
      <w:r>
        <w:rPr>
          <w:b w:val="0"/>
        </w:rPr>
        <w:t>To demonstrate a dry run of your algorithm.</w:t>
      </w:r>
    </w:p>
    <w:p w14:paraId="2679DC64" w14:textId="77777777" w:rsidR="00D002D5" w:rsidRDefault="00D002D5" w:rsidP="00D002D5"/>
    <w:p w14:paraId="35874BE3" w14:textId="77777777" w:rsidR="00BE7D52" w:rsidRDefault="00BE7D52" w:rsidP="00D002D5">
      <w:r>
        <w:t>BUBBLE SORT:</w:t>
      </w:r>
    </w:p>
    <w:p w14:paraId="2277010F" w14:textId="77777777" w:rsidR="00BE7D52" w:rsidRDefault="00BE7D52" w:rsidP="00D002D5"/>
    <w:p w14:paraId="12DE72B8" w14:textId="77777777" w:rsidR="00BE7D52" w:rsidRDefault="00BE7D52" w:rsidP="00D002D5">
      <w:r>
        <w:t>ALGORITHM</w:t>
      </w:r>
    </w:p>
    <w:p w14:paraId="5C941EBE" w14:textId="77777777" w:rsidR="00BE7D52" w:rsidRDefault="00BE7D52" w:rsidP="00D002D5">
      <w:r>
        <w:t>1.START</w:t>
      </w:r>
    </w:p>
    <w:p w14:paraId="0E407345" w14:textId="002668EE" w:rsidR="00BE7D52" w:rsidRDefault="00BE7D52" w:rsidP="00D002D5">
      <w:r>
        <w:t xml:space="preserve">2.SET </w:t>
      </w:r>
      <w:proofErr w:type="spellStart"/>
      <w:r>
        <w:t>i</w:t>
      </w:r>
      <w:proofErr w:type="spellEnd"/>
      <w:r>
        <w:t>=1</w:t>
      </w:r>
    </w:p>
    <w:p w14:paraId="5992D67C" w14:textId="77777777" w:rsidR="00BE7D52" w:rsidRDefault="00BE7D52" w:rsidP="00D002D5">
      <w:r>
        <w:t>3.SET j=0</w:t>
      </w:r>
    </w:p>
    <w:p w14:paraId="713B4AA1" w14:textId="77777777" w:rsidR="00BE7D52" w:rsidRDefault="00BE7D52" w:rsidP="00D002D5">
      <w:r>
        <w:t>4.IF (a[j]&gt;a[j+1])</w:t>
      </w:r>
    </w:p>
    <w:p w14:paraId="0AAAFECC" w14:textId="46C13F9F" w:rsidR="00BE7D52" w:rsidRDefault="00BE7D52" w:rsidP="00D002D5">
      <w:r>
        <w:t xml:space="preserve">      Swap a[j] and a[j+1]</w:t>
      </w:r>
    </w:p>
    <w:p w14:paraId="5CFD98C5" w14:textId="77777777" w:rsidR="00BE7D52" w:rsidRDefault="00BE7D52" w:rsidP="00D002D5">
      <w:r>
        <w:t>5.J=j+1</w:t>
      </w:r>
    </w:p>
    <w:p w14:paraId="07DAB468" w14:textId="77777777" w:rsidR="00BE7D52" w:rsidRDefault="00BE7D52" w:rsidP="00D002D5">
      <w:r>
        <w:t>6.IF(j&lt;(n-</w:t>
      </w:r>
      <w:proofErr w:type="spellStart"/>
      <w:r>
        <w:t>i</w:t>
      </w:r>
      <w:proofErr w:type="spellEnd"/>
      <w:r>
        <w:t>)) go to step 2</w:t>
      </w:r>
    </w:p>
    <w:p w14:paraId="6C47B067" w14:textId="77777777" w:rsidR="00BE7D52" w:rsidRDefault="00BE7D52" w:rsidP="00D002D5">
      <w:r>
        <w:t>7.i=i+1</w:t>
      </w:r>
    </w:p>
    <w:p w14:paraId="15474938" w14:textId="77777777" w:rsidR="00BE7D52" w:rsidRDefault="00BE7D52" w:rsidP="00D002D5">
      <w:r>
        <w:t>8.IF(</w:t>
      </w:r>
      <w:proofErr w:type="spellStart"/>
      <w:r>
        <w:t>i</w:t>
      </w:r>
      <w:proofErr w:type="spellEnd"/>
      <w:r>
        <w:t>&lt;n)  go to step 3</w:t>
      </w:r>
    </w:p>
    <w:p w14:paraId="6AD0AF1A" w14:textId="77777777" w:rsidR="00BE7D52" w:rsidRDefault="00BE7D52" w:rsidP="00D002D5">
      <w:r>
        <w:t>9.STOP</w:t>
      </w:r>
    </w:p>
    <w:p w14:paraId="62DA5667" w14:textId="77777777" w:rsidR="00BE7D52" w:rsidRDefault="00BE7D52" w:rsidP="00D002D5"/>
    <w:p w14:paraId="6D31A513" w14:textId="77777777" w:rsidR="00BE7D52" w:rsidRDefault="00BE7D52" w:rsidP="00D002D5"/>
    <w:p w14:paraId="5DDB2097" w14:textId="5BA734B3" w:rsidR="00BE7D52" w:rsidRDefault="00BE7D52" w:rsidP="00D002D5">
      <w:r>
        <w:t>PSEUDOCODE</w:t>
      </w:r>
    </w:p>
    <w:p w14:paraId="1362A9DF" w14:textId="26F7535B" w:rsidR="00BE7D52" w:rsidRDefault="00BE7D52" w:rsidP="00D002D5">
      <w:pPr>
        <w:pStyle w:val="ListParagraph"/>
        <w:numPr>
          <w:ilvl w:val="0"/>
          <w:numId w:val="17"/>
        </w:numPr>
      </w:pPr>
      <w:r>
        <w:t>Start</w:t>
      </w:r>
    </w:p>
    <w:p w14:paraId="7D1C7B36" w14:textId="13D7F16E" w:rsidR="00BE7D52" w:rsidRDefault="00BE7D52" w:rsidP="00D002D5">
      <w:pPr>
        <w:pStyle w:val="ListParagraph"/>
        <w:numPr>
          <w:ilvl w:val="0"/>
          <w:numId w:val="17"/>
        </w:numPr>
      </w:pPr>
      <w:r>
        <w:t>Read n, the array size</w:t>
      </w:r>
    </w:p>
    <w:p w14:paraId="1AAA7531" w14:textId="5BA11EE0" w:rsidR="00BE7D52" w:rsidRDefault="00BE7D52" w:rsidP="00D002D5">
      <w:pPr>
        <w:pStyle w:val="ListParagraph"/>
        <w:numPr>
          <w:ilvl w:val="0"/>
          <w:numId w:val="17"/>
        </w:numPr>
      </w:pPr>
      <w:r>
        <w:t>Read the elements of array A[]</w:t>
      </w:r>
    </w:p>
    <w:p w14:paraId="02DB7C0F" w14:textId="56B0ED5E" w:rsidR="00BE7D52" w:rsidRDefault="00BE7D52" w:rsidP="00D002D5">
      <w:pPr>
        <w:pStyle w:val="ListParagraph"/>
        <w:numPr>
          <w:ilvl w:val="0"/>
          <w:numId w:val="17"/>
        </w:numPr>
      </w:pPr>
      <w:r>
        <w:t>I value varies from 1 to n-1. For each value of I do steps 5 to 8.</w:t>
      </w:r>
    </w:p>
    <w:p w14:paraId="723FD4BB" w14:textId="7266D9D3" w:rsidR="00BE7D52" w:rsidRDefault="00BE7D52" w:rsidP="00D002D5">
      <w:pPr>
        <w:pStyle w:val="ListParagraph"/>
        <w:numPr>
          <w:ilvl w:val="0"/>
          <w:numId w:val="17"/>
        </w:numPr>
      </w:pPr>
      <w:r>
        <w:t>J</w:t>
      </w:r>
      <w:r w:rsidR="00A17AA0">
        <w:t xml:space="preserve"> </w:t>
      </w:r>
      <w:r>
        <w:t>value varies from 0 to n-i-1. For each value of j do steps 6 &amp; 7.</w:t>
      </w:r>
    </w:p>
    <w:p w14:paraId="0B965F78" w14:textId="0C30548F" w:rsidR="00BE7D52" w:rsidRDefault="00BE7D52" w:rsidP="00D002D5">
      <w:pPr>
        <w:pStyle w:val="ListParagraph"/>
        <w:numPr>
          <w:ilvl w:val="0"/>
          <w:numId w:val="17"/>
        </w:numPr>
      </w:pPr>
      <w:r>
        <w:t>Check j</w:t>
      </w:r>
      <w:r w:rsidR="00A17AA0">
        <w:t xml:space="preserve"> </w:t>
      </w:r>
      <w:proofErr w:type="spellStart"/>
      <w:r>
        <w:t>th</w:t>
      </w:r>
      <w:proofErr w:type="spellEnd"/>
      <w:r>
        <w:t xml:space="preserve"> element is greater than (j+1)</w:t>
      </w:r>
      <w:proofErr w:type="spellStart"/>
      <w:r>
        <w:t>th</w:t>
      </w:r>
      <w:proofErr w:type="spellEnd"/>
      <w:r>
        <w:t xml:space="preserve"> element. If yes, swap them.</w:t>
      </w:r>
    </w:p>
    <w:p w14:paraId="0490299E" w14:textId="6CF8DCAA" w:rsidR="00BE7D52" w:rsidRDefault="00BE7D52" w:rsidP="00D002D5">
      <w:pPr>
        <w:pStyle w:val="ListParagraph"/>
        <w:numPr>
          <w:ilvl w:val="0"/>
          <w:numId w:val="17"/>
        </w:numPr>
      </w:pPr>
      <w:r>
        <w:t>J-j+1</w:t>
      </w:r>
    </w:p>
    <w:p w14:paraId="75BBEF55" w14:textId="65DBCEF7" w:rsidR="00BE7D52" w:rsidRDefault="00BE7D52" w:rsidP="00D002D5">
      <w:pPr>
        <w:pStyle w:val="ListParagraph"/>
        <w:numPr>
          <w:ilvl w:val="0"/>
          <w:numId w:val="17"/>
        </w:numPr>
      </w:pPr>
      <w:r>
        <w:t>I=i+1</w:t>
      </w:r>
    </w:p>
    <w:p w14:paraId="447C7E31" w14:textId="02FC349E" w:rsidR="00BE7D52" w:rsidRDefault="00BE7D52" w:rsidP="00D002D5">
      <w:pPr>
        <w:pStyle w:val="ListParagraph"/>
        <w:numPr>
          <w:ilvl w:val="0"/>
          <w:numId w:val="17"/>
        </w:numPr>
      </w:pPr>
      <w:r>
        <w:t>Print the sorted array A[]</w:t>
      </w:r>
    </w:p>
    <w:p w14:paraId="1FD67A9B" w14:textId="37C9BA27" w:rsidR="00BE7D52" w:rsidRDefault="00BE7D52" w:rsidP="00D002D5">
      <w:pPr>
        <w:pStyle w:val="ListParagraph"/>
        <w:numPr>
          <w:ilvl w:val="0"/>
          <w:numId w:val="17"/>
        </w:numPr>
      </w:pPr>
      <w:r>
        <w:t>Stop</w:t>
      </w:r>
    </w:p>
    <w:p w14:paraId="2EF9B8D9" w14:textId="1700CDC8" w:rsidR="00BE7D52" w:rsidRDefault="00BE7D52" w:rsidP="00D002D5">
      <w:r>
        <w:t>CODE</w:t>
      </w:r>
      <w:r w:rsidR="00984098">
        <w:t>:</w:t>
      </w:r>
    </w:p>
    <w:p w14:paraId="79065171" w14:textId="77777777" w:rsidR="00984098" w:rsidRDefault="00BE7D52" w:rsidP="00D002D5">
      <w:r>
        <w:t>Read n, the array size</w:t>
      </w:r>
    </w:p>
    <w:p w14:paraId="3E2325CA" w14:textId="27FB916A" w:rsidR="00BE7D52" w:rsidRDefault="00BE7D52" w:rsidP="00D002D5">
      <w:r>
        <w:t xml:space="preserve">For </w:t>
      </w:r>
      <w:proofErr w:type="spellStart"/>
      <w:r>
        <w:t>i</w:t>
      </w:r>
      <w:proofErr w:type="spellEnd"/>
      <w:r>
        <w:t xml:space="preserve">=1 to n-1 </w:t>
      </w:r>
    </w:p>
    <w:p w14:paraId="656D81FC" w14:textId="77777777" w:rsidR="00BE7D52" w:rsidRDefault="00BE7D52" w:rsidP="00D002D5">
      <w:r>
        <w:t xml:space="preserve">{ </w:t>
      </w:r>
    </w:p>
    <w:p w14:paraId="352084F4" w14:textId="67A82A47" w:rsidR="00BE7D52" w:rsidRDefault="00BE7D52" w:rsidP="00D002D5">
      <w:r>
        <w:t xml:space="preserve">  For j=0 to n-i-1</w:t>
      </w:r>
    </w:p>
    <w:p w14:paraId="3B994767" w14:textId="77777777" w:rsidR="00BE7D52" w:rsidRDefault="00BE7D52" w:rsidP="00D002D5">
      <w:r>
        <w:t>{</w:t>
      </w:r>
    </w:p>
    <w:p w14:paraId="02550E31" w14:textId="77777777" w:rsidR="00BE7D52" w:rsidRDefault="00BE7D52" w:rsidP="00D002D5">
      <w:r>
        <w:t xml:space="preserve">  If A[j]&gt;A[j+1] then</w:t>
      </w:r>
    </w:p>
    <w:p w14:paraId="140E2420" w14:textId="77777777" w:rsidR="00BE7D52" w:rsidRDefault="00BE7D52" w:rsidP="00D002D5">
      <w:r>
        <w:t xml:space="preserve">{ </w:t>
      </w:r>
    </w:p>
    <w:p w14:paraId="7D8CAD8D" w14:textId="514EC41D" w:rsidR="00BE7D52" w:rsidRDefault="00BE7D52" w:rsidP="00D002D5">
      <w:r>
        <w:t xml:space="preserve">  Temp=A[j]</w:t>
      </w:r>
    </w:p>
    <w:p w14:paraId="18EAE779" w14:textId="77777777" w:rsidR="00BE7D52" w:rsidRDefault="00BE7D52" w:rsidP="00D002D5">
      <w:r>
        <w:t xml:space="preserve">  A[j]=A[j+1]</w:t>
      </w:r>
    </w:p>
    <w:p w14:paraId="06BEB9FE" w14:textId="77777777" w:rsidR="00BE7D52" w:rsidRDefault="00BE7D52" w:rsidP="00D002D5">
      <w:r>
        <w:t xml:space="preserve">  A[j+1]=temp</w:t>
      </w:r>
    </w:p>
    <w:p w14:paraId="5DF1FF1E" w14:textId="77777777" w:rsidR="00BE7D52" w:rsidRDefault="00BE7D52" w:rsidP="00D002D5">
      <w:r>
        <w:t>}</w:t>
      </w:r>
    </w:p>
    <w:p w14:paraId="27D5046E" w14:textId="77777777" w:rsidR="00BE7D52" w:rsidRDefault="00BE7D52" w:rsidP="00D002D5">
      <w:r>
        <w:t>}</w:t>
      </w:r>
    </w:p>
    <w:p w14:paraId="3217C455" w14:textId="77777777" w:rsidR="00BE7D52" w:rsidRDefault="00BE7D52" w:rsidP="00D002D5">
      <w:r>
        <w:t>}</w:t>
      </w:r>
    </w:p>
    <w:p w14:paraId="54D3B896" w14:textId="77777777" w:rsidR="00BE7D52" w:rsidRDefault="00BE7D52" w:rsidP="00D002D5">
      <w:r>
        <w:t>Print the sorted array A[]</w:t>
      </w:r>
    </w:p>
    <w:p w14:paraId="595D25D0" w14:textId="77777777" w:rsidR="00BE7D52" w:rsidRDefault="00BE7D52" w:rsidP="00D002D5"/>
    <w:p w14:paraId="658075CD" w14:textId="77777777" w:rsidR="00BE7D52" w:rsidRPr="00D002D5" w:rsidRDefault="00BE7D52" w:rsidP="00D002D5">
      <w:r>
        <w:t>FLOWCHART</w:t>
      </w:r>
    </w:p>
    <w:p w14:paraId="21CB9779" w14:textId="372253E8" w:rsidR="00BA3BDA" w:rsidRDefault="00BA3BDA"/>
    <w:p w14:paraId="1A7EBBC0" w14:textId="77777777" w:rsidR="00BA3BDA" w:rsidRDefault="00AD7287">
      <w:pPr>
        <w:jc w:val="center"/>
      </w:pPr>
      <w:r>
        <w:rPr>
          <w:noProof/>
          <w:lang w:eastAsia="en-US"/>
        </w:rPr>
        <w:drawing>
          <wp:inline distT="0" distB="0" distL="0" distR="0" wp14:anchorId="04E87C85" wp14:editId="6F8A8DC6">
            <wp:extent cx="4519688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68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A48A" w14:textId="77777777" w:rsidR="00136B56" w:rsidRDefault="00136B56">
      <w:r>
        <w:t>Consider the unsorted array a = [64, 34, 25, 12, 22, 11, 90].</w:t>
      </w:r>
    </w:p>
    <w:p w14:paraId="678B2E67" w14:textId="77777777" w:rsidR="00136B56" w:rsidRDefault="00136B56"/>
    <w:p w14:paraId="61801150" w14:textId="2AC471BE" w:rsidR="00136B56" w:rsidRDefault="00136B56">
      <w:r>
        <w:t>Pass 1 (I = 1):</w:t>
      </w:r>
    </w:p>
    <w:p w14:paraId="0925197C" w14:textId="77777777" w:rsidR="00136B56" w:rsidRDefault="00136B56"/>
    <w:p w14:paraId="6F4F6157" w14:textId="77777777" w:rsidR="00136B56" w:rsidRDefault="00136B56">
      <w:r>
        <w:t>Inner loop:</w:t>
      </w:r>
    </w:p>
    <w:p w14:paraId="535648C1" w14:textId="0337D34B" w:rsidR="00136B56" w:rsidRDefault="00136B56">
      <w:r>
        <w:t>J = 0: Compare 64 and 34 (swap needed, a becomes [34, 64, 25, 12, 22, 11, 90])</w:t>
      </w:r>
    </w:p>
    <w:p w14:paraId="30320196" w14:textId="2A30703B" w:rsidR="00136B56" w:rsidRDefault="00136B56">
      <w:r>
        <w:t>J = 1: Compare 64 and 25 (swap needed, a becomes [34, 25, 64, 12, 22, 11, 90])</w:t>
      </w:r>
    </w:p>
    <w:p w14:paraId="0973996F" w14:textId="1842224B" w:rsidR="00136B56" w:rsidRDefault="00136B56">
      <w:r>
        <w:t>J = 2: Compare 64 and 12 (swap needed, a becomes [34, 25, 12, 64, 22, 11, 90])</w:t>
      </w:r>
    </w:p>
    <w:p w14:paraId="32D1E4CF" w14:textId="3D7E8D02" w:rsidR="00136B56" w:rsidRDefault="00136B56">
      <w:r>
        <w:t>J = 3: No swap needed (remaining elements are already sorted in this pass)</w:t>
      </w:r>
    </w:p>
    <w:p w14:paraId="3943967E" w14:textId="4C8FE903" w:rsidR="00136B56" w:rsidRDefault="00136B56">
      <w:r>
        <w:t>Outer loop continues (I becomes 2)</w:t>
      </w:r>
    </w:p>
    <w:p w14:paraId="70F12993" w14:textId="19BABB5F" w:rsidR="00136B56" w:rsidRDefault="00136B56">
      <w:r>
        <w:t>Pass 2 (I = 2):</w:t>
      </w:r>
    </w:p>
    <w:p w14:paraId="6ED4E961" w14:textId="77777777" w:rsidR="00136B56" w:rsidRDefault="00136B56"/>
    <w:p w14:paraId="790A2D8A" w14:textId="77777777" w:rsidR="00136B56" w:rsidRDefault="00136B56">
      <w:r>
        <w:t>Inner loop:</w:t>
      </w:r>
    </w:p>
    <w:p w14:paraId="1681F85A" w14:textId="08E7B8AA" w:rsidR="00136B56" w:rsidRDefault="00136B56">
      <w:r>
        <w:t>J = 0: Compare 34 and 25 (no swap needed)</w:t>
      </w:r>
    </w:p>
    <w:p w14:paraId="132159DB" w14:textId="78F9DC87" w:rsidR="00136B56" w:rsidRDefault="00136B56">
      <w:r>
        <w:t>J = 1: Compare 25 and 12 (swap needed, a becomes [34, 12, 25, 64, 22, 11, 90])</w:t>
      </w:r>
    </w:p>
    <w:p w14:paraId="0180F324" w14:textId="7E3C39C5" w:rsidR="00136B56" w:rsidRDefault="00136B56">
      <w:r>
        <w:t>J = 2: Compare 64 and 22 (swap needed, a becomes [34, 12, 22, 64, 25, 11, 90])</w:t>
      </w:r>
    </w:p>
    <w:p w14:paraId="4AFC519E" w14:textId="612626DA" w:rsidR="00136B56" w:rsidRDefault="00136B56">
      <w:r>
        <w:t>J = 3: No swap needed (remaining elements are already sorted in this pass)</w:t>
      </w:r>
    </w:p>
    <w:p w14:paraId="4CD3F450" w14:textId="0AB88B05" w:rsidR="00136B56" w:rsidRDefault="00136B56">
      <w:r>
        <w:t>Outer loop continues (I becomes 3)</w:t>
      </w:r>
    </w:p>
    <w:p w14:paraId="7A50852A" w14:textId="4A942FCF" w:rsidR="00136B56" w:rsidRDefault="00136B56">
      <w:r>
        <w:t>Pass 3 (I = 3):</w:t>
      </w:r>
    </w:p>
    <w:p w14:paraId="7E118FDE" w14:textId="77777777" w:rsidR="00136B56" w:rsidRDefault="00136B56"/>
    <w:p w14:paraId="02C94258" w14:textId="77777777" w:rsidR="00136B56" w:rsidRDefault="00136B56">
      <w:r>
        <w:t>Inner loop:</w:t>
      </w:r>
    </w:p>
    <w:p w14:paraId="7E02E5D5" w14:textId="03271B2E" w:rsidR="00136B56" w:rsidRDefault="00136B56">
      <w:r>
        <w:t>J = 0: Compare 34 and 12 (no swap needed)</w:t>
      </w:r>
    </w:p>
    <w:p w14:paraId="5038219A" w14:textId="56B61600" w:rsidR="00136B56" w:rsidRDefault="00136B56">
      <w:r>
        <w:t>J = 1: Compare 12 and 22 (no swap needed)</w:t>
      </w:r>
    </w:p>
    <w:p w14:paraId="146E0011" w14:textId="45121B77" w:rsidR="00136B56" w:rsidRDefault="00136B56">
      <w:r>
        <w:t>J = 2: All comparisons involve elements already in the correct order (no swaps needed)</w:t>
      </w:r>
    </w:p>
    <w:p w14:paraId="5B054DF6" w14:textId="77777777" w:rsidR="00136B56" w:rsidRDefault="00136B56">
      <w:r>
        <w:t>The loop may terminate early due to no swaps in the inner loop (optimization).</w:t>
      </w:r>
    </w:p>
    <w:p w14:paraId="758CC2A3" w14:textId="77777777" w:rsidR="00136B56" w:rsidRDefault="00136B56">
      <w:r>
        <w:t>Result:</w:t>
      </w:r>
    </w:p>
    <w:p w14:paraId="3413D31D" w14:textId="77777777" w:rsidR="00136B56" w:rsidRDefault="00136B56"/>
    <w:p w14:paraId="7796C896" w14:textId="55423D6A" w:rsidR="00136B56" w:rsidRDefault="00136B56">
      <w:r>
        <w:t>After the third pass (or potentially earlier with optimization), the sorted array becomes `a = [11, 12, 22, 25</w:t>
      </w:r>
      <w:r w:rsidR="00214311">
        <w:t>,34,</w:t>
      </w:r>
      <w:r w:rsidR="00294B08">
        <w:t>64,90]</w:t>
      </w:r>
    </w:p>
    <w:p w14:paraId="0AF57079" w14:textId="00CCD290" w:rsidR="00BA3BDA" w:rsidRDefault="00BA3BDA"/>
    <w:sectPr w:rsidR="00BA3BDA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9169" w14:textId="77777777" w:rsidR="00FA393A" w:rsidRDefault="00FA393A">
      <w:pPr>
        <w:spacing w:after="0" w:line="240" w:lineRule="auto"/>
      </w:pPr>
      <w:r>
        <w:separator/>
      </w:r>
    </w:p>
  </w:endnote>
  <w:endnote w:type="continuationSeparator" w:id="0">
    <w:p w14:paraId="60BF85CB" w14:textId="77777777" w:rsidR="00FA393A" w:rsidRDefault="00FA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5DCA4" w14:textId="77777777" w:rsidR="00BA3BDA" w:rsidRDefault="00AD7287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C44B" w14:textId="77777777" w:rsidR="00FA393A" w:rsidRDefault="00FA393A">
      <w:pPr>
        <w:spacing w:after="0" w:line="240" w:lineRule="auto"/>
      </w:pPr>
      <w:r>
        <w:separator/>
      </w:r>
    </w:p>
  </w:footnote>
  <w:footnote w:type="continuationSeparator" w:id="0">
    <w:p w14:paraId="696CE66F" w14:textId="77777777" w:rsidR="00FA393A" w:rsidRDefault="00FA3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966AE"/>
    <w:multiLevelType w:val="hybridMultilevel"/>
    <w:tmpl w:val="42E6C8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2992">
    <w:abstractNumId w:val="8"/>
  </w:num>
  <w:num w:numId="2" w16cid:durableId="2021421665">
    <w:abstractNumId w:val="8"/>
  </w:num>
  <w:num w:numId="3" w16cid:durableId="1567645121">
    <w:abstractNumId w:val="9"/>
  </w:num>
  <w:num w:numId="4" w16cid:durableId="69042269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540484096">
    <w:abstractNumId w:val="10"/>
  </w:num>
  <w:num w:numId="6" w16cid:durableId="1356006186">
    <w:abstractNumId w:val="7"/>
  </w:num>
  <w:num w:numId="7" w16cid:durableId="1775634046">
    <w:abstractNumId w:val="6"/>
  </w:num>
  <w:num w:numId="8" w16cid:durableId="1358778158">
    <w:abstractNumId w:val="5"/>
  </w:num>
  <w:num w:numId="9" w16cid:durableId="183178593">
    <w:abstractNumId w:val="4"/>
  </w:num>
  <w:num w:numId="10" w16cid:durableId="1031758299">
    <w:abstractNumId w:val="3"/>
  </w:num>
  <w:num w:numId="11" w16cid:durableId="1741055048">
    <w:abstractNumId w:val="2"/>
  </w:num>
  <w:num w:numId="12" w16cid:durableId="63141316">
    <w:abstractNumId w:val="1"/>
  </w:num>
  <w:num w:numId="13" w16cid:durableId="961807343">
    <w:abstractNumId w:val="0"/>
  </w:num>
  <w:num w:numId="14" w16cid:durableId="271865365">
    <w:abstractNumId w:val="8"/>
    <w:lvlOverride w:ilvl="0">
      <w:startOverride w:val="1"/>
    </w:lvlOverride>
  </w:num>
  <w:num w:numId="15" w16cid:durableId="1661998965">
    <w:abstractNumId w:val="8"/>
  </w:num>
  <w:num w:numId="16" w16cid:durableId="1424910906">
    <w:abstractNumId w:val="12"/>
  </w:num>
  <w:num w:numId="17" w16cid:durableId="2024550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22"/>
    <w:rsid w:val="00042E23"/>
    <w:rsid w:val="00136B56"/>
    <w:rsid w:val="0014124C"/>
    <w:rsid w:val="00214311"/>
    <w:rsid w:val="00294B08"/>
    <w:rsid w:val="006D6020"/>
    <w:rsid w:val="00984098"/>
    <w:rsid w:val="00A17AA0"/>
    <w:rsid w:val="00AD7287"/>
    <w:rsid w:val="00BA3BDA"/>
    <w:rsid w:val="00BE7D52"/>
    <w:rsid w:val="00D002D5"/>
    <w:rsid w:val="00E70922"/>
    <w:rsid w:val="00F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B3FFF"/>
  <w15:chartTrackingRefBased/>
  <w15:docId w15:val="{A505FD61-710F-1F45-855E-19655DA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BE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83F41E8-F52D-3C40-B6A5-1244C6032C17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%7bC83F41E8-F52D-3C40-B6A5-1244C6032C17%7dtf50002001.dotx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ebineshar1974@gmail.com</dc:creator>
  <cp:keywords/>
  <dc:description/>
  <cp:lastModifiedBy>ebineshar1974@gmail.com</cp:lastModifiedBy>
  <cp:revision>2</cp:revision>
  <dcterms:created xsi:type="dcterms:W3CDTF">2024-04-11T05:37:00Z</dcterms:created>
  <dcterms:modified xsi:type="dcterms:W3CDTF">2024-04-11T05:37:00Z</dcterms:modified>
</cp:coreProperties>
</file>